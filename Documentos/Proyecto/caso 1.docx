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B5D2" w14:textId="77777777" w:rsidR="00D7523E" w:rsidRDefault="00D05B82" w:rsidP="00565750">
      <w:pPr>
        <w:pStyle w:val="Ttulo1"/>
      </w:pPr>
      <w:r>
        <w:t>PLANILLA DE CASO DE USO</w:t>
      </w:r>
    </w:p>
    <w:tbl>
      <w:tblPr>
        <w:tblStyle w:val="Tablaconcuadrcula"/>
        <w:tblW w:w="0" w:type="auto"/>
        <w:tblLook w:val="0400" w:firstRow="0" w:lastRow="0" w:firstColumn="0" w:lastColumn="0" w:noHBand="0" w:noVBand="1"/>
      </w:tblPr>
      <w:tblGrid>
        <w:gridCol w:w="5553"/>
        <w:gridCol w:w="3275"/>
      </w:tblGrid>
      <w:tr w:rsidR="00937E81" w:rsidRPr="00D05B82" w14:paraId="4D0C7922" w14:textId="77777777" w:rsidTr="00D05B82">
        <w:trPr>
          <w:trHeight w:val="738"/>
        </w:trPr>
        <w:tc>
          <w:tcPr>
            <w:tcW w:w="0" w:type="auto"/>
            <w:hideMark/>
          </w:tcPr>
          <w:p w14:paraId="461A3944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Nombre:</w:t>
            </w:r>
          </w:p>
        </w:tc>
        <w:tc>
          <w:tcPr>
            <w:tcW w:w="0" w:type="auto"/>
            <w:hideMark/>
          </w:tcPr>
          <w:p w14:paraId="7713C8D5" w14:textId="0A8F8052" w:rsidR="00D05B82" w:rsidRPr="00D05B82" w:rsidRDefault="00DD686C" w:rsidP="00D05B82">
            <w:pPr>
              <w:jc w:val="left"/>
            </w:pPr>
            <w:r>
              <w:t xml:space="preserve">Caso de uso </w:t>
            </w:r>
            <w:r w:rsidR="00773FB1">
              <w:t xml:space="preserve">1: </w:t>
            </w:r>
            <w:r w:rsidR="00A221E9">
              <w:t>Envío de información a la BD</w:t>
            </w:r>
          </w:p>
        </w:tc>
      </w:tr>
      <w:tr w:rsidR="00937E81" w:rsidRPr="00D05B82" w14:paraId="1AD9C1DE" w14:textId="77777777" w:rsidTr="00D05B82">
        <w:trPr>
          <w:trHeight w:val="738"/>
        </w:trPr>
        <w:tc>
          <w:tcPr>
            <w:tcW w:w="0" w:type="auto"/>
            <w:hideMark/>
          </w:tcPr>
          <w:p w14:paraId="728FDA9A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Autor:</w:t>
            </w:r>
          </w:p>
        </w:tc>
        <w:tc>
          <w:tcPr>
            <w:tcW w:w="0" w:type="auto"/>
            <w:hideMark/>
          </w:tcPr>
          <w:p w14:paraId="13C22A34" w14:textId="77777777" w:rsidR="00D05B82" w:rsidRPr="00D05B82" w:rsidRDefault="00657619" w:rsidP="00D05B82">
            <w:pPr>
              <w:jc w:val="left"/>
            </w:pPr>
            <w:r>
              <w:rPr>
                <w:lang w:val="es-ES"/>
              </w:rPr>
              <w:t>Natalia Agudelo Valdés</w:t>
            </w:r>
          </w:p>
        </w:tc>
      </w:tr>
      <w:tr w:rsidR="00D05B82" w:rsidRPr="00D05B82" w14:paraId="2774427E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2EEF253C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Descripción:</w:t>
            </w:r>
          </w:p>
        </w:tc>
      </w:tr>
      <w:tr w:rsidR="00D05B82" w:rsidRPr="00D05B82" w14:paraId="37D100D2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227B17E" w14:textId="4AD428B6" w:rsidR="00D05B82" w:rsidRPr="00D05B82" w:rsidRDefault="00A221E9" w:rsidP="00D05B82">
            <w:pPr>
              <w:jc w:val="left"/>
            </w:pPr>
            <w:r>
              <w:rPr>
                <w:lang w:val="es-ES"/>
              </w:rPr>
              <w:t>Envío de datos a la BD</w:t>
            </w:r>
          </w:p>
        </w:tc>
      </w:tr>
      <w:tr w:rsidR="00937E81" w:rsidRPr="00D05B82" w14:paraId="5A637994" w14:textId="77777777" w:rsidTr="00D05B82">
        <w:trPr>
          <w:trHeight w:val="738"/>
        </w:trPr>
        <w:tc>
          <w:tcPr>
            <w:tcW w:w="0" w:type="auto"/>
            <w:hideMark/>
          </w:tcPr>
          <w:p w14:paraId="68194E28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Actores:</w:t>
            </w:r>
          </w:p>
        </w:tc>
        <w:tc>
          <w:tcPr>
            <w:tcW w:w="0" w:type="auto"/>
            <w:hideMark/>
          </w:tcPr>
          <w:p w14:paraId="2DD83484" w14:textId="77777777" w:rsidR="00D05B82" w:rsidRPr="00D05B82" w:rsidRDefault="00773FB1" w:rsidP="00D05B82">
            <w:pPr>
              <w:jc w:val="left"/>
            </w:pPr>
            <w:r>
              <w:rPr>
                <w:lang w:val="es-ES"/>
              </w:rPr>
              <w:t>Administrador – Sistema</w:t>
            </w:r>
          </w:p>
        </w:tc>
      </w:tr>
      <w:tr w:rsidR="00D05B82" w:rsidRPr="00D05B82" w14:paraId="5A5F0C15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53C0380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Precondiciones:</w:t>
            </w:r>
          </w:p>
        </w:tc>
      </w:tr>
      <w:tr w:rsidR="00D05B82" w:rsidRPr="00D05B82" w14:paraId="64E01548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74BD73AE" w14:textId="77777777" w:rsidR="00A221E9" w:rsidRDefault="00A221E9" w:rsidP="00A221E9">
            <w:pPr>
              <w:jc w:val="left"/>
            </w:pPr>
            <w:r>
              <w:t xml:space="preserve">Debe de existir una BD para enviar los datos </w:t>
            </w:r>
          </w:p>
          <w:p w14:paraId="0B5F5F85" w14:textId="230BE009" w:rsidR="00D05B82" w:rsidRPr="00D05B82" w:rsidRDefault="00A221E9" w:rsidP="00A221E9">
            <w:pPr>
              <w:jc w:val="left"/>
            </w:pPr>
            <w:r>
              <w:t>Debe de haber un administrador registrado o existente</w:t>
            </w:r>
          </w:p>
        </w:tc>
      </w:tr>
      <w:tr w:rsidR="00937E81" w:rsidRPr="00D05B82" w14:paraId="17E8B198" w14:textId="77777777" w:rsidTr="00D05B82">
        <w:trPr>
          <w:trHeight w:val="738"/>
        </w:trPr>
        <w:tc>
          <w:tcPr>
            <w:tcW w:w="0" w:type="auto"/>
            <w:hideMark/>
          </w:tcPr>
          <w:p w14:paraId="039D4C31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normal:</w:t>
            </w:r>
          </w:p>
        </w:tc>
        <w:tc>
          <w:tcPr>
            <w:tcW w:w="0" w:type="auto"/>
            <w:hideMark/>
          </w:tcPr>
          <w:p w14:paraId="4480AFE5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alternativo:</w:t>
            </w:r>
          </w:p>
        </w:tc>
      </w:tr>
      <w:tr w:rsidR="00937E81" w:rsidRPr="00D05B82" w14:paraId="75D98E40" w14:textId="77777777" w:rsidTr="00D05B82">
        <w:trPr>
          <w:trHeight w:val="738"/>
        </w:trPr>
        <w:tc>
          <w:tcPr>
            <w:tcW w:w="0" w:type="auto"/>
            <w:hideMark/>
          </w:tcPr>
          <w:p w14:paraId="2D967044" w14:textId="18C5624B" w:rsidR="00A221E9" w:rsidRDefault="00A221E9" w:rsidP="00A221E9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 xml:space="preserve">El actor </w:t>
            </w:r>
            <w:r>
              <w:t>administrador</w:t>
            </w:r>
            <w:r>
              <w:t xml:space="preserve"> ingresa al sistema  </w:t>
            </w:r>
          </w:p>
          <w:p w14:paraId="7A13D6C3" w14:textId="77777777" w:rsidR="00A221E9" w:rsidRDefault="00A221E9" w:rsidP="00A221E9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 xml:space="preserve">El actor administrador hace su respectiva </w:t>
            </w:r>
            <w:r>
              <w:t>función</w:t>
            </w:r>
            <w:r>
              <w:t xml:space="preserve"> de ingreso de datos  </w:t>
            </w:r>
          </w:p>
          <w:p w14:paraId="45D94590" w14:textId="6F817835" w:rsidR="00A221E9" w:rsidRDefault="00A221E9" w:rsidP="00A221E9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>El actor</w:t>
            </w:r>
            <w:r w:rsidR="00095607">
              <w:t xml:space="preserve"> </w:t>
            </w:r>
            <w:r w:rsidR="00095607">
              <w:t xml:space="preserve">administrador </w:t>
            </w:r>
            <w:r>
              <w:t xml:space="preserve">envía los datos  </w:t>
            </w:r>
          </w:p>
          <w:p w14:paraId="3B4E7377" w14:textId="3ABD2C03" w:rsidR="00A221E9" w:rsidRDefault="00A221E9" w:rsidP="00A221E9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 xml:space="preserve">El sistema el sistema valida que todos los campos estén llenos  </w:t>
            </w:r>
          </w:p>
          <w:p w14:paraId="2F9E3D93" w14:textId="77777777" w:rsidR="00095607" w:rsidRDefault="00A221E9" w:rsidP="00095607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 xml:space="preserve">El sistema el sistema rectifica que la BD esté conectada  </w:t>
            </w:r>
          </w:p>
          <w:p w14:paraId="028103FB" w14:textId="1513B1F2" w:rsidR="00773FB1" w:rsidRPr="00D05B82" w:rsidRDefault="00A221E9" w:rsidP="00095607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 xml:space="preserve">El sistema el sistema envía los datos a la BD  </w:t>
            </w:r>
          </w:p>
        </w:tc>
        <w:tc>
          <w:tcPr>
            <w:tcW w:w="0" w:type="auto"/>
            <w:hideMark/>
          </w:tcPr>
          <w:p w14:paraId="087B1B78" w14:textId="70AD6FEA" w:rsidR="00937E81" w:rsidRPr="00D05B82" w:rsidRDefault="00937E81" w:rsidP="00937E81">
            <w:pPr>
              <w:jc w:val="left"/>
            </w:pPr>
            <w:bookmarkStart w:id="0" w:name="_GoBack"/>
            <w:bookmarkEnd w:id="0"/>
          </w:p>
        </w:tc>
      </w:tr>
      <w:tr w:rsidR="00D05B82" w:rsidRPr="00D05B82" w14:paraId="64832B8A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6332E47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Postcondiciones:</w:t>
            </w:r>
          </w:p>
        </w:tc>
      </w:tr>
      <w:tr w:rsidR="00D05B82" w:rsidRPr="00D05B82" w14:paraId="482004E1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172A2D7E" w14:textId="4E3877A9" w:rsidR="00D05B82" w:rsidRPr="00D05B82" w:rsidRDefault="00095607" w:rsidP="00D05B82">
            <w:pPr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>Los datos quedan guardados en la BD</w:t>
            </w:r>
          </w:p>
        </w:tc>
      </w:tr>
    </w:tbl>
    <w:p w14:paraId="0F67F7DE" w14:textId="77777777" w:rsidR="008967CC" w:rsidRPr="00D7523E" w:rsidRDefault="008967CC" w:rsidP="0058646E"/>
    <w:sectPr w:rsidR="008967CC" w:rsidRPr="00D7523E" w:rsidSect="004A70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7681E" w14:textId="77777777" w:rsidR="00A25258" w:rsidRDefault="00A25258" w:rsidP="00565750">
      <w:r>
        <w:separator/>
      </w:r>
    </w:p>
  </w:endnote>
  <w:endnote w:type="continuationSeparator" w:id="0">
    <w:p w14:paraId="3EE022C4" w14:textId="77777777" w:rsidR="00A25258" w:rsidRDefault="00A25258" w:rsidP="0056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43C18" w14:textId="77777777" w:rsidR="0069272B" w:rsidRDefault="0069272B" w:rsidP="005657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BB7C" w14:textId="77777777" w:rsidR="0069272B" w:rsidRDefault="0069272B" w:rsidP="005657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0889" w14:textId="77777777" w:rsidR="0069272B" w:rsidRDefault="0069272B" w:rsidP="005657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CF868" w14:textId="77777777" w:rsidR="00A25258" w:rsidRDefault="00A25258" w:rsidP="00565750">
      <w:r>
        <w:separator/>
      </w:r>
    </w:p>
  </w:footnote>
  <w:footnote w:type="continuationSeparator" w:id="0">
    <w:p w14:paraId="6BC8A71F" w14:textId="77777777" w:rsidR="00A25258" w:rsidRDefault="00A25258" w:rsidP="00565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C596" w14:textId="77777777" w:rsidR="0069272B" w:rsidRDefault="0069272B" w:rsidP="005657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1CA16" w14:textId="77777777" w:rsidR="0069272B" w:rsidRDefault="0069272B" w:rsidP="0056575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C727B" w14:textId="77777777" w:rsidR="0069272B" w:rsidRDefault="0069272B" w:rsidP="005657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7264C"/>
    <w:multiLevelType w:val="hybridMultilevel"/>
    <w:tmpl w:val="41282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F232F"/>
    <w:multiLevelType w:val="hybridMultilevel"/>
    <w:tmpl w:val="1368C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40245"/>
    <w:multiLevelType w:val="hybridMultilevel"/>
    <w:tmpl w:val="DBB8DB5E"/>
    <w:lvl w:ilvl="0" w:tplc="52C4A2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3E"/>
    <w:rsid w:val="0006418E"/>
    <w:rsid w:val="00084A0D"/>
    <w:rsid w:val="00095607"/>
    <w:rsid w:val="002D3445"/>
    <w:rsid w:val="003156B0"/>
    <w:rsid w:val="00317121"/>
    <w:rsid w:val="004A705B"/>
    <w:rsid w:val="00565750"/>
    <w:rsid w:val="0058646E"/>
    <w:rsid w:val="00657619"/>
    <w:rsid w:val="0069272B"/>
    <w:rsid w:val="00773FB1"/>
    <w:rsid w:val="008967CC"/>
    <w:rsid w:val="008A719D"/>
    <w:rsid w:val="008D5F28"/>
    <w:rsid w:val="00937E81"/>
    <w:rsid w:val="00A221E9"/>
    <w:rsid w:val="00A25258"/>
    <w:rsid w:val="00A60B52"/>
    <w:rsid w:val="00B239C0"/>
    <w:rsid w:val="00D002BD"/>
    <w:rsid w:val="00D05B82"/>
    <w:rsid w:val="00D7523E"/>
    <w:rsid w:val="00DD686C"/>
    <w:rsid w:val="00E63CCA"/>
    <w:rsid w:val="00E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CC3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50"/>
    <w:pPr>
      <w:spacing w:after="120" w:line="276" w:lineRule="auto"/>
      <w:jc w:val="both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752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D7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657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7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05B"/>
    <w:rPr>
      <w:rFonts w:ascii="Segoe UI" w:hAnsi="Segoe UI" w:cs="Segoe UI"/>
      <w:sz w:val="18"/>
      <w:szCs w:val="18"/>
      <w:lang w:val="es-CO"/>
    </w:rPr>
  </w:style>
  <w:style w:type="table" w:styleId="Tablaconcuadrcula">
    <w:name w:val="Table Grid"/>
    <w:basedOn w:val="Tablanormal"/>
    <w:uiPriority w:val="39"/>
    <w:rsid w:val="00D0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olarte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2019-11-09T19:48:00Z</dcterms:created>
  <dcterms:modified xsi:type="dcterms:W3CDTF">2019-11-09T19:48:00Z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