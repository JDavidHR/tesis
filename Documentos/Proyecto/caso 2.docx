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B5D2" w14:textId="77777777" w:rsidR="00D7523E" w:rsidRDefault="00D05B82" w:rsidP="00565750">
      <w:pPr>
        <w:pStyle w:val="Ttulo1"/>
      </w:pPr>
      <w:r>
        <w:t>PLANILLA DE CASO DE USO</w:t>
      </w:r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4106"/>
        <w:gridCol w:w="4722"/>
      </w:tblGrid>
      <w:tr w:rsidR="00A27034" w:rsidRPr="00D05B82" w14:paraId="4D0C7922" w14:textId="77777777" w:rsidTr="00D17E75">
        <w:trPr>
          <w:trHeight w:val="738"/>
        </w:trPr>
        <w:tc>
          <w:tcPr>
            <w:tcW w:w="4106" w:type="dxa"/>
            <w:hideMark/>
          </w:tcPr>
          <w:p w14:paraId="461A3944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Nombre:</w:t>
            </w:r>
          </w:p>
        </w:tc>
        <w:tc>
          <w:tcPr>
            <w:tcW w:w="4722" w:type="dxa"/>
            <w:hideMark/>
          </w:tcPr>
          <w:p w14:paraId="7713C8D5" w14:textId="2CA05F6E" w:rsidR="00D05B82" w:rsidRPr="00D05B82" w:rsidRDefault="00DD686C" w:rsidP="00D05B82">
            <w:pPr>
              <w:jc w:val="left"/>
            </w:pPr>
            <w:r>
              <w:t xml:space="preserve">Caso de uso </w:t>
            </w:r>
            <w:r w:rsidR="00A27034">
              <w:t>2</w:t>
            </w:r>
            <w:r w:rsidR="00773FB1">
              <w:t xml:space="preserve">: </w:t>
            </w:r>
            <w:r w:rsidR="00A27034">
              <w:t>Validación de clase</w:t>
            </w:r>
          </w:p>
        </w:tc>
      </w:tr>
      <w:tr w:rsidR="00A27034" w:rsidRPr="00D05B82" w14:paraId="1AD9C1DE" w14:textId="77777777" w:rsidTr="00D17E75">
        <w:trPr>
          <w:trHeight w:val="738"/>
        </w:trPr>
        <w:tc>
          <w:tcPr>
            <w:tcW w:w="4106" w:type="dxa"/>
            <w:hideMark/>
          </w:tcPr>
          <w:p w14:paraId="728FDA9A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Autor:</w:t>
            </w:r>
          </w:p>
        </w:tc>
        <w:tc>
          <w:tcPr>
            <w:tcW w:w="4722" w:type="dxa"/>
            <w:hideMark/>
          </w:tcPr>
          <w:p w14:paraId="13C22A34" w14:textId="77777777" w:rsidR="00D05B82" w:rsidRPr="00D05B82" w:rsidRDefault="00657619" w:rsidP="00D05B82">
            <w:pPr>
              <w:jc w:val="left"/>
            </w:pPr>
            <w:r>
              <w:rPr>
                <w:lang w:val="es-ES"/>
              </w:rPr>
              <w:t>Natalia Agudelo Valdés</w:t>
            </w:r>
          </w:p>
        </w:tc>
      </w:tr>
      <w:tr w:rsidR="00D05B82" w:rsidRPr="00D05B82" w14:paraId="2774427E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2EEF253C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Descripción:</w:t>
            </w:r>
          </w:p>
        </w:tc>
      </w:tr>
      <w:tr w:rsidR="00D05B82" w:rsidRPr="00D05B82" w14:paraId="37D100D2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227B17E" w14:textId="7532B853" w:rsidR="00D05B82" w:rsidRPr="00D05B82" w:rsidRDefault="00A27034" w:rsidP="00D05B82">
            <w:pPr>
              <w:jc w:val="left"/>
            </w:pPr>
            <w:r>
              <w:t>El docente ingresa al sistema para registrar su clase</w:t>
            </w:r>
          </w:p>
        </w:tc>
      </w:tr>
      <w:tr w:rsidR="00A27034" w:rsidRPr="00D05B82" w14:paraId="5A637994" w14:textId="77777777" w:rsidTr="00D17E75">
        <w:trPr>
          <w:trHeight w:val="738"/>
        </w:trPr>
        <w:tc>
          <w:tcPr>
            <w:tcW w:w="4106" w:type="dxa"/>
            <w:hideMark/>
          </w:tcPr>
          <w:p w14:paraId="68194E28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Actores:</w:t>
            </w:r>
          </w:p>
        </w:tc>
        <w:tc>
          <w:tcPr>
            <w:tcW w:w="4722" w:type="dxa"/>
            <w:hideMark/>
          </w:tcPr>
          <w:p w14:paraId="2DD83484" w14:textId="1826B8EC" w:rsidR="00D05B82" w:rsidRPr="00D05B82" w:rsidRDefault="00A27034" w:rsidP="00D05B82">
            <w:pPr>
              <w:jc w:val="left"/>
            </w:pPr>
            <w:r>
              <w:rPr>
                <w:lang w:val="es-ES"/>
              </w:rPr>
              <w:t>Docente</w:t>
            </w:r>
            <w:r w:rsidR="00773FB1">
              <w:rPr>
                <w:lang w:val="es-ES"/>
              </w:rPr>
              <w:t xml:space="preserve"> – Sistema</w:t>
            </w:r>
          </w:p>
        </w:tc>
      </w:tr>
      <w:tr w:rsidR="00D05B82" w:rsidRPr="00D05B82" w14:paraId="5A5F0C15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53C0380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Precondiciones:</w:t>
            </w:r>
          </w:p>
        </w:tc>
      </w:tr>
      <w:tr w:rsidR="00D05B82" w:rsidRPr="00D05B82" w14:paraId="64E01548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0B5F5F85" w14:textId="4500F80B" w:rsidR="00D05B82" w:rsidRPr="00D05B82" w:rsidRDefault="00A27034" w:rsidP="00A221E9">
            <w:pPr>
              <w:jc w:val="left"/>
            </w:pPr>
            <w:r>
              <w:t>El docente debe estar registrado</w:t>
            </w:r>
          </w:p>
        </w:tc>
      </w:tr>
      <w:tr w:rsidR="00A27034" w:rsidRPr="00D05B82" w14:paraId="17E8B198" w14:textId="77777777" w:rsidTr="00D17E75">
        <w:trPr>
          <w:trHeight w:val="738"/>
        </w:trPr>
        <w:tc>
          <w:tcPr>
            <w:tcW w:w="4106" w:type="dxa"/>
            <w:hideMark/>
          </w:tcPr>
          <w:p w14:paraId="039D4C31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normal:</w:t>
            </w:r>
          </w:p>
        </w:tc>
        <w:tc>
          <w:tcPr>
            <w:tcW w:w="4722" w:type="dxa"/>
            <w:hideMark/>
          </w:tcPr>
          <w:p w14:paraId="4480AFE5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alternativo:</w:t>
            </w:r>
          </w:p>
        </w:tc>
      </w:tr>
      <w:tr w:rsidR="00A27034" w:rsidRPr="00D05B82" w14:paraId="75D98E40" w14:textId="77777777" w:rsidTr="00D17E75">
        <w:trPr>
          <w:trHeight w:val="738"/>
        </w:trPr>
        <w:tc>
          <w:tcPr>
            <w:tcW w:w="4106" w:type="dxa"/>
            <w:hideMark/>
          </w:tcPr>
          <w:p w14:paraId="54B21F9B" w14:textId="1BF71C41" w:rsidR="00A27034" w:rsidRDefault="00A27034" w:rsidP="00A27034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Docente ingresa a la plataforma  </w:t>
            </w:r>
          </w:p>
          <w:p w14:paraId="50735187" w14:textId="7D822DD2" w:rsidR="00A27034" w:rsidRDefault="00A27034" w:rsidP="00A27034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 El actor Docente</w:t>
            </w:r>
            <w:r>
              <w:t xml:space="preserve"> </w:t>
            </w:r>
            <w:r>
              <w:t xml:space="preserve">ingresa sesión como docente  </w:t>
            </w:r>
          </w:p>
          <w:p w14:paraId="730B882C" w14:textId="592D8CE9" w:rsidR="00A27034" w:rsidRDefault="00A27034" w:rsidP="00A27034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 El sistema valida la existencia del docente  </w:t>
            </w:r>
          </w:p>
          <w:p w14:paraId="1C7401EA" w14:textId="7FBE31C7" w:rsidR="00A27034" w:rsidRDefault="00A27034" w:rsidP="00A27034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 El actor Docente procede al </w:t>
            </w:r>
            <w:r>
              <w:t>módulo</w:t>
            </w:r>
            <w:r>
              <w:t xml:space="preserve"> de clases  </w:t>
            </w:r>
          </w:p>
          <w:p w14:paraId="028103FB" w14:textId="3E889D53" w:rsidR="00773FB1" w:rsidRPr="00D05B82" w:rsidRDefault="00A27034" w:rsidP="00A27034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 El actor Docente inicia/registra su clase  </w:t>
            </w:r>
          </w:p>
        </w:tc>
        <w:tc>
          <w:tcPr>
            <w:tcW w:w="4722" w:type="dxa"/>
            <w:hideMark/>
          </w:tcPr>
          <w:p w14:paraId="087B1B78" w14:textId="3F0AF70F" w:rsidR="00937E81" w:rsidRPr="00D05B82" w:rsidRDefault="00A27034" w:rsidP="00D17E75">
            <w:pPr>
              <w:pStyle w:val="Prrafodelista"/>
              <w:numPr>
                <w:ilvl w:val="0"/>
                <w:numId w:val="5"/>
              </w:numPr>
              <w:jc w:val="left"/>
            </w:pPr>
            <w:r w:rsidRPr="00A27034">
              <w:t xml:space="preserve">Si el docente no existe, se realiza el caso de uso Registrar Docentes </w:t>
            </w:r>
          </w:p>
        </w:tc>
      </w:tr>
      <w:tr w:rsidR="00D05B82" w:rsidRPr="00D05B82" w14:paraId="64832B8A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6332E47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Postcondiciones:</w:t>
            </w:r>
          </w:p>
        </w:tc>
      </w:tr>
      <w:tr w:rsidR="00D05B82" w:rsidRPr="00D05B82" w14:paraId="482004E1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172A2D7E" w14:textId="673206F2" w:rsidR="00D05B82" w:rsidRPr="00D05B82" w:rsidRDefault="00D17E75" w:rsidP="00D05B82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l docente puede registrar su clase</w:t>
            </w:r>
          </w:p>
        </w:tc>
      </w:tr>
    </w:tbl>
    <w:p w14:paraId="0F67F7DE" w14:textId="77777777" w:rsidR="008967CC" w:rsidRPr="00D7523E" w:rsidRDefault="008967CC" w:rsidP="0058646E"/>
    <w:sectPr w:rsidR="008967CC" w:rsidRPr="00D7523E" w:rsidSect="004A70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C8A1C" w14:textId="77777777" w:rsidR="00D02638" w:rsidRDefault="00D02638" w:rsidP="00565750">
      <w:r>
        <w:separator/>
      </w:r>
    </w:p>
  </w:endnote>
  <w:endnote w:type="continuationSeparator" w:id="0">
    <w:p w14:paraId="7F7F498F" w14:textId="77777777" w:rsidR="00D02638" w:rsidRDefault="00D02638" w:rsidP="005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3C18" w14:textId="77777777" w:rsidR="0069272B" w:rsidRDefault="0069272B" w:rsidP="005657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B7C" w14:textId="77777777" w:rsidR="0069272B" w:rsidRDefault="0069272B" w:rsidP="005657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0889" w14:textId="77777777" w:rsidR="0069272B" w:rsidRDefault="0069272B" w:rsidP="005657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BA786" w14:textId="77777777" w:rsidR="00D02638" w:rsidRDefault="00D02638" w:rsidP="00565750">
      <w:r>
        <w:separator/>
      </w:r>
    </w:p>
  </w:footnote>
  <w:footnote w:type="continuationSeparator" w:id="0">
    <w:p w14:paraId="2E412660" w14:textId="77777777" w:rsidR="00D02638" w:rsidRDefault="00D02638" w:rsidP="0056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C596" w14:textId="77777777" w:rsidR="0069272B" w:rsidRDefault="0069272B" w:rsidP="005657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CA16" w14:textId="77777777" w:rsidR="0069272B" w:rsidRDefault="0069272B" w:rsidP="005657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727B" w14:textId="77777777" w:rsidR="0069272B" w:rsidRDefault="0069272B" w:rsidP="005657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0EF5"/>
    <w:multiLevelType w:val="hybridMultilevel"/>
    <w:tmpl w:val="EE66604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7814"/>
    <w:multiLevelType w:val="hybridMultilevel"/>
    <w:tmpl w:val="897E2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7264C"/>
    <w:multiLevelType w:val="hybridMultilevel"/>
    <w:tmpl w:val="41282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F232F"/>
    <w:multiLevelType w:val="hybridMultilevel"/>
    <w:tmpl w:val="1368C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40245"/>
    <w:multiLevelType w:val="hybridMultilevel"/>
    <w:tmpl w:val="DBB8DB5E"/>
    <w:lvl w:ilvl="0" w:tplc="52C4A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3E"/>
    <w:rsid w:val="0006418E"/>
    <w:rsid w:val="00084A0D"/>
    <w:rsid w:val="00095607"/>
    <w:rsid w:val="002D3445"/>
    <w:rsid w:val="003156B0"/>
    <w:rsid w:val="00317121"/>
    <w:rsid w:val="004A705B"/>
    <w:rsid w:val="00565750"/>
    <w:rsid w:val="0058646E"/>
    <w:rsid w:val="00657619"/>
    <w:rsid w:val="0069272B"/>
    <w:rsid w:val="00773FB1"/>
    <w:rsid w:val="008967CC"/>
    <w:rsid w:val="008A719D"/>
    <w:rsid w:val="008D5F28"/>
    <w:rsid w:val="00937E81"/>
    <w:rsid w:val="00A221E9"/>
    <w:rsid w:val="00A27034"/>
    <w:rsid w:val="00A60B52"/>
    <w:rsid w:val="00B239C0"/>
    <w:rsid w:val="00D002BD"/>
    <w:rsid w:val="00D02638"/>
    <w:rsid w:val="00D05B82"/>
    <w:rsid w:val="00D17E75"/>
    <w:rsid w:val="00D7523E"/>
    <w:rsid w:val="00DD686C"/>
    <w:rsid w:val="00E63CCA"/>
    <w:rsid w:val="00E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CC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50"/>
    <w:pPr>
      <w:spacing w:after="120" w:line="276" w:lineRule="auto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5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D7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57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5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D0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olarte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2019-11-09T20:06:00Z</dcterms:created>
  <dcterms:modified xsi:type="dcterms:W3CDTF">2019-11-09T20:06:00Z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