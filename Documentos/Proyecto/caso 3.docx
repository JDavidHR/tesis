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6B5D2" w14:textId="77777777" w:rsidR="00D7523E" w:rsidRDefault="00D05B82" w:rsidP="00565750">
      <w:pPr>
        <w:pStyle w:val="Ttulo1"/>
      </w:pPr>
      <w:r>
        <w:t>PLANILLA DE CASO DE USO</w:t>
      </w:r>
    </w:p>
    <w:tbl>
      <w:tblPr>
        <w:tblStyle w:val="Tablaconcuadrcula"/>
        <w:tblW w:w="0" w:type="auto"/>
        <w:tblLook w:val="0400" w:firstRow="0" w:lastRow="0" w:firstColumn="0" w:lastColumn="0" w:noHBand="0" w:noVBand="1"/>
      </w:tblPr>
      <w:tblGrid>
        <w:gridCol w:w="4106"/>
        <w:gridCol w:w="4722"/>
      </w:tblGrid>
      <w:tr w:rsidR="00A27034" w:rsidRPr="00D05B82" w14:paraId="4D0C7922" w14:textId="77777777" w:rsidTr="00D17E75">
        <w:trPr>
          <w:trHeight w:val="738"/>
        </w:trPr>
        <w:tc>
          <w:tcPr>
            <w:tcW w:w="4106" w:type="dxa"/>
            <w:hideMark/>
          </w:tcPr>
          <w:p w14:paraId="461A3944" w14:textId="77777777" w:rsidR="00D05B82" w:rsidRPr="00D05B82" w:rsidRDefault="00D05B82" w:rsidP="00D05B82">
            <w:pPr>
              <w:jc w:val="left"/>
            </w:pPr>
            <w:r w:rsidRPr="00D05B82">
              <w:rPr>
                <w:b/>
                <w:bCs/>
                <w:lang w:val="es-ES"/>
              </w:rPr>
              <w:t>Nombre:</w:t>
            </w:r>
          </w:p>
        </w:tc>
        <w:tc>
          <w:tcPr>
            <w:tcW w:w="4722" w:type="dxa"/>
            <w:hideMark/>
          </w:tcPr>
          <w:p w14:paraId="7713C8D5" w14:textId="63B0C7F6" w:rsidR="00D05B82" w:rsidRPr="00D05B82" w:rsidRDefault="00DD686C" w:rsidP="00D05B82">
            <w:pPr>
              <w:jc w:val="left"/>
            </w:pPr>
            <w:r>
              <w:t xml:space="preserve">Caso de uso </w:t>
            </w:r>
            <w:r w:rsidR="00B930CA">
              <w:t>3: Registrar Docentes</w:t>
            </w:r>
          </w:p>
        </w:tc>
      </w:tr>
      <w:tr w:rsidR="00A27034" w:rsidRPr="00D05B82" w14:paraId="1AD9C1DE" w14:textId="77777777" w:rsidTr="00D17E75">
        <w:trPr>
          <w:trHeight w:val="738"/>
        </w:trPr>
        <w:tc>
          <w:tcPr>
            <w:tcW w:w="4106" w:type="dxa"/>
            <w:hideMark/>
          </w:tcPr>
          <w:p w14:paraId="728FDA9A" w14:textId="77777777" w:rsidR="00D05B82" w:rsidRPr="00D05B82" w:rsidRDefault="00D05B82" w:rsidP="00D05B82">
            <w:pPr>
              <w:jc w:val="left"/>
            </w:pPr>
            <w:r w:rsidRPr="00D05B82">
              <w:rPr>
                <w:b/>
                <w:bCs/>
                <w:lang w:val="es-ES"/>
              </w:rPr>
              <w:t>Autor:</w:t>
            </w:r>
          </w:p>
        </w:tc>
        <w:tc>
          <w:tcPr>
            <w:tcW w:w="4722" w:type="dxa"/>
            <w:hideMark/>
          </w:tcPr>
          <w:p w14:paraId="13C22A34" w14:textId="77777777" w:rsidR="00D05B82" w:rsidRPr="00D05B82" w:rsidRDefault="00657619" w:rsidP="00D05B82">
            <w:pPr>
              <w:jc w:val="left"/>
            </w:pPr>
            <w:r>
              <w:rPr>
                <w:lang w:val="es-ES"/>
              </w:rPr>
              <w:t>Natalia Agudelo Valdés</w:t>
            </w:r>
          </w:p>
        </w:tc>
      </w:tr>
      <w:tr w:rsidR="00D05B82" w:rsidRPr="00D05B82" w14:paraId="2774427E" w14:textId="77777777" w:rsidTr="00D05B82">
        <w:trPr>
          <w:trHeight w:val="738"/>
        </w:trPr>
        <w:tc>
          <w:tcPr>
            <w:tcW w:w="0" w:type="auto"/>
            <w:gridSpan w:val="2"/>
            <w:hideMark/>
          </w:tcPr>
          <w:p w14:paraId="2EEF253C" w14:textId="77777777" w:rsidR="00D05B82" w:rsidRPr="00D05B82" w:rsidRDefault="00D05B82" w:rsidP="00D05B82">
            <w:pPr>
              <w:jc w:val="left"/>
            </w:pPr>
            <w:r w:rsidRPr="00D05B82">
              <w:rPr>
                <w:b/>
                <w:bCs/>
                <w:lang w:val="es-ES"/>
              </w:rPr>
              <w:t>Descripción:</w:t>
            </w:r>
          </w:p>
        </w:tc>
      </w:tr>
      <w:tr w:rsidR="00D05B82" w:rsidRPr="00D05B82" w14:paraId="37D100D2" w14:textId="77777777" w:rsidTr="00D05B82">
        <w:trPr>
          <w:trHeight w:val="738"/>
        </w:trPr>
        <w:tc>
          <w:tcPr>
            <w:tcW w:w="0" w:type="auto"/>
            <w:gridSpan w:val="2"/>
            <w:hideMark/>
          </w:tcPr>
          <w:p w14:paraId="3227B17E" w14:textId="6C6F5395" w:rsidR="00D05B82" w:rsidRPr="00D05B82" w:rsidRDefault="00B930CA" w:rsidP="00D05B82">
            <w:pPr>
              <w:jc w:val="left"/>
            </w:pPr>
            <w:r>
              <w:t>Se registra un docente en el sistema</w:t>
            </w:r>
          </w:p>
        </w:tc>
      </w:tr>
      <w:tr w:rsidR="00A27034" w:rsidRPr="00D05B82" w14:paraId="5A637994" w14:textId="77777777" w:rsidTr="00D17E75">
        <w:trPr>
          <w:trHeight w:val="738"/>
        </w:trPr>
        <w:tc>
          <w:tcPr>
            <w:tcW w:w="4106" w:type="dxa"/>
            <w:hideMark/>
          </w:tcPr>
          <w:p w14:paraId="68194E28" w14:textId="77777777" w:rsidR="00D05B82" w:rsidRPr="00D05B82" w:rsidRDefault="00D05B82" w:rsidP="00D05B82">
            <w:pPr>
              <w:jc w:val="left"/>
            </w:pPr>
            <w:r w:rsidRPr="00D05B82">
              <w:rPr>
                <w:b/>
                <w:bCs/>
                <w:lang w:val="es-ES"/>
              </w:rPr>
              <w:t>Actores:</w:t>
            </w:r>
          </w:p>
        </w:tc>
        <w:tc>
          <w:tcPr>
            <w:tcW w:w="4722" w:type="dxa"/>
            <w:hideMark/>
          </w:tcPr>
          <w:p w14:paraId="2DD83484" w14:textId="3225C778" w:rsidR="00D05B82" w:rsidRPr="00D05B82" w:rsidRDefault="00B930CA" w:rsidP="00D05B82">
            <w:pPr>
              <w:jc w:val="left"/>
            </w:pPr>
            <w:r>
              <w:rPr>
                <w:lang w:val="es-ES"/>
              </w:rPr>
              <w:t>Desarrollador</w:t>
            </w:r>
            <w:r w:rsidR="00773FB1">
              <w:rPr>
                <w:lang w:val="es-ES"/>
              </w:rPr>
              <w:t xml:space="preserve"> – Sistema</w:t>
            </w:r>
          </w:p>
        </w:tc>
      </w:tr>
      <w:tr w:rsidR="00D05B82" w:rsidRPr="00D05B82" w14:paraId="5A5F0C15" w14:textId="77777777" w:rsidTr="00D05B82">
        <w:trPr>
          <w:trHeight w:val="738"/>
        </w:trPr>
        <w:tc>
          <w:tcPr>
            <w:tcW w:w="0" w:type="auto"/>
            <w:gridSpan w:val="2"/>
            <w:hideMark/>
          </w:tcPr>
          <w:p w14:paraId="353C0380" w14:textId="77777777" w:rsidR="00D05B82" w:rsidRPr="00D05B82" w:rsidRDefault="00D05B82" w:rsidP="00D05B82">
            <w:pPr>
              <w:jc w:val="left"/>
            </w:pPr>
            <w:r w:rsidRPr="00D05B82">
              <w:rPr>
                <w:b/>
                <w:bCs/>
                <w:lang w:val="es-ES"/>
              </w:rPr>
              <w:t>Precondiciones:</w:t>
            </w:r>
          </w:p>
        </w:tc>
      </w:tr>
      <w:tr w:rsidR="00D05B82" w:rsidRPr="00D05B82" w14:paraId="64E01548" w14:textId="77777777" w:rsidTr="00D05B82">
        <w:trPr>
          <w:trHeight w:val="738"/>
        </w:trPr>
        <w:tc>
          <w:tcPr>
            <w:tcW w:w="0" w:type="auto"/>
            <w:gridSpan w:val="2"/>
            <w:hideMark/>
          </w:tcPr>
          <w:p w14:paraId="0B5F5F85" w14:textId="06C21899" w:rsidR="00D05B82" w:rsidRPr="00D05B82" w:rsidRDefault="00B930CA" w:rsidP="00A221E9">
            <w:pPr>
              <w:jc w:val="left"/>
            </w:pPr>
            <w:r>
              <w:rPr>
                <w:rFonts w:ascii="Arial" w:hAnsi="Arial" w:cs="Arial"/>
                <w:sz w:val="20"/>
                <w:szCs w:val="20"/>
              </w:rPr>
              <w:t>Debe existir un Administrador/Desarrollador registrado</w:t>
            </w:r>
          </w:p>
        </w:tc>
      </w:tr>
      <w:tr w:rsidR="00A27034" w:rsidRPr="00D05B82" w14:paraId="17E8B198" w14:textId="77777777" w:rsidTr="00D17E75">
        <w:trPr>
          <w:trHeight w:val="738"/>
        </w:trPr>
        <w:tc>
          <w:tcPr>
            <w:tcW w:w="4106" w:type="dxa"/>
            <w:hideMark/>
          </w:tcPr>
          <w:p w14:paraId="039D4C31" w14:textId="77777777" w:rsidR="00D05B82" w:rsidRPr="00D05B82" w:rsidRDefault="00D05B82" w:rsidP="00D05B82">
            <w:pPr>
              <w:jc w:val="left"/>
            </w:pPr>
            <w:r w:rsidRPr="00D05B82">
              <w:rPr>
                <w:b/>
                <w:bCs/>
                <w:lang w:val="es-ES"/>
              </w:rPr>
              <w:t>Flujo normal:</w:t>
            </w:r>
          </w:p>
        </w:tc>
        <w:tc>
          <w:tcPr>
            <w:tcW w:w="4722" w:type="dxa"/>
            <w:hideMark/>
          </w:tcPr>
          <w:p w14:paraId="4480AFE5" w14:textId="77777777" w:rsidR="00D05B82" w:rsidRPr="00D05B82" w:rsidRDefault="00D05B82" w:rsidP="00D05B82">
            <w:pPr>
              <w:jc w:val="left"/>
            </w:pPr>
            <w:r w:rsidRPr="00D05B82">
              <w:rPr>
                <w:b/>
                <w:bCs/>
                <w:lang w:val="es-ES"/>
              </w:rPr>
              <w:t>Flujo alternativo:</w:t>
            </w:r>
          </w:p>
        </w:tc>
      </w:tr>
      <w:tr w:rsidR="00A27034" w:rsidRPr="00D05B82" w14:paraId="75D98E40" w14:textId="77777777" w:rsidTr="00D17E75">
        <w:trPr>
          <w:trHeight w:val="738"/>
        </w:trPr>
        <w:tc>
          <w:tcPr>
            <w:tcW w:w="4106" w:type="dxa"/>
            <w:hideMark/>
          </w:tcPr>
          <w:p w14:paraId="055D4C34" w14:textId="17BDA290" w:rsidR="00B930CA" w:rsidRDefault="00B930CA" w:rsidP="00B930CA">
            <w:pPr>
              <w:pStyle w:val="Prrafodelista"/>
              <w:numPr>
                <w:ilvl w:val="0"/>
                <w:numId w:val="4"/>
              </w:numPr>
              <w:jc w:val="left"/>
            </w:pPr>
            <w:r>
              <w:t xml:space="preserve">El actor </w:t>
            </w:r>
            <w:r>
              <w:rPr>
                <w:rFonts w:ascii="Arial" w:hAnsi="Arial" w:cs="Arial"/>
                <w:sz w:val="20"/>
                <w:szCs w:val="20"/>
              </w:rPr>
              <w:t xml:space="preserve">Administrador/Desarrollador </w:t>
            </w:r>
            <w:r>
              <w:t xml:space="preserve">entra al sistema  </w:t>
            </w:r>
          </w:p>
          <w:p w14:paraId="67411B1D" w14:textId="6C4E3D00" w:rsidR="00B930CA" w:rsidRDefault="00B930CA" w:rsidP="00B930CA">
            <w:pPr>
              <w:pStyle w:val="Prrafodelista"/>
              <w:numPr>
                <w:ilvl w:val="0"/>
                <w:numId w:val="4"/>
              </w:numPr>
              <w:jc w:val="left"/>
            </w:pPr>
            <w:r>
              <w:t xml:space="preserve">El actor </w:t>
            </w:r>
            <w:r>
              <w:rPr>
                <w:rFonts w:ascii="Arial" w:hAnsi="Arial" w:cs="Arial"/>
                <w:sz w:val="20"/>
                <w:szCs w:val="20"/>
              </w:rPr>
              <w:t xml:space="preserve">Administrador/Desarrollador </w:t>
            </w:r>
            <w:r>
              <w:t xml:space="preserve">entra al módulo de maestros  </w:t>
            </w:r>
          </w:p>
          <w:p w14:paraId="47BA1887" w14:textId="6E24DCAC" w:rsidR="00B930CA" w:rsidRDefault="00B930CA" w:rsidP="00B930CA">
            <w:pPr>
              <w:pStyle w:val="Prrafodelista"/>
              <w:numPr>
                <w:ilvl w:val="0"/>
                <w:numId w:val="4"/>
              </w:numPr>
              <w:jc w:val="left"/>
            </w:pPr>
            <w:r>
              <w:t xml:space="preserve">El actor </w:t>
            </w:r>
            <w:r>
              <w:rPr>
                <w:rFonts w:ascii="Arial" w:hAnsi="Arial" w:cs="Arial"/>
                <w:sz w:val="20"/>
                <w:szCs w:val="20"/>
              </w:rPr>
              <w:t xml:space="preserve">Administrador/Desarrollador </w:t>
            </w:r>
            <w:r>
              <w:t xml:space="preserve">ingresa los datos del docente en el sistema  </w:t>
            </w:r>
          </w:p>
          <w:p w14:paraId="494BC996" w14:textId="69D03253" w:rsidR="00B930CA" w:rsidRDefault="00B930CA" w:rsidP="00B930CA">
            <w:pPr>
              <w:pStyle w:val="Prrafodelista"/>
              <w:numPr>
                <w:ilvl w:val="0"/>
                <w:numId w:val="4"/>
              </w:numPr>
              <w:jc w:val="left"/>
            </w:pPr>
            <w:r>
              <w:t xml:space="preserve">El sistema el sistema envía los datos del nuevo docente a la BD  </w:t>
            </w:r>
          </w:p>
          <w:p w14:paraId="028103FB" w14:textId="33873083" w:rsidR="00773FB1" w:rsidRPr="00D05B82" w:rsidRDefault="00B930CA" w:rsidP="00B930CA">
            <w:pPr>
              <w:pStyle w:val="Prrafodelista"/>
              <w:numPr>
                <w:ilvl w:val="0"/>
                <w:numId w:val="4"/>
              </w:numPr>
              <w:jc w:val="left"/>
            </w:pPr>
            <w: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El docente </w:t>
            </w:r>
            <w:r>
              <w:t xml:space="preserve">queda registrado en la BD  </w:t>
            </w:r>
          </w:p>
        </w:tc>
        <w:tc>
          <w:tcPr>
            <w:tcW w:w="4722" w:type="dxa"/>
            <w:hideMark/>
          </w:tcPr>
          <w:p w14:paraId="087B1B78" w14:textId="643F3985" w:rsidR="00937E81" w:rsidRPr="00D05B82" w:rsidRDefault="00B930CA" w:rsidP="00D17E75">
            <w:pPr>
              <w:pStyle w:val="Prrafodelista"/>
              <w:numPr>
                <w:ilvl w:val="0"/>
                <w:numId w:val="5"/>
              </w:numPr>
              <w:jc w:val="left"/>
            </w:pPr>
            <w:r w:rsidRPr="00B930CA">
              <w:t>Si el docente ya está registrado, el sistema debe permitir modificar los datos</w:t>
            </w:r>
            <w:bookmarkStart w:id="0" w:name="_GoBack"/>
            <w:bookmarkEnd w:id="0"/>
          </w:p>
        </w:tc>
      </w:tr>
      <w:tr w:rsidR="00D05B82" w:rsidRPr="00D05B82" w14:paraId="64832B8A" w14:textId="77777777" w:rsidTr="00D05B82">
        <w:trPr>
          <w:trHeight w:val="738"/>
        </w:trPr>
        <w:tc>
          <w:tcPr>
            <w:tcW w:w="0" w:type="auto"/>
            <w:gridSpan w:val="2"/>
            <w:hideMark/>
          </w:tcPr>
          <w:p w14:paraId="36332E47" w14:textId="77777777" w:rsidR="00D05B82" w:rsidRPr="00D05B82" w:rsidRDefault="00D05B82" w:rsidP="00D05B82">
            <w:pPr>
              <w:jc w:val="left"/>
            </w:pPr>
            <w:r w:rsidRPr="00D05B82">
              <w:rPr>
                <w:b/>
                <w:bCs/>
                <w:lang w:val="es-ES"/>
              </w:rPr>
              <w:t>Postcondiciones:</w:t>
            </w:r>
          </w:p>
        </w:tc>
      </w:tr>
      <w:tr w:rsidR="00D05B82" w:rsidRPr="00D05B82" w14:paraId="482004E1" w14:textId="77777777" w:rsidTr="00D05B82">
        <w:trPr>
          <w:trHeight w:val="738"/>
        </w:trPr>
        <w:tc>
          <w:tcPr>
            <w:tcW w:w="0" w:type="auto"/>
            <w:gridSpan w:val="2"/>
            <w:hideMark/>
          </w:tcPr>
          <w:p w14:paraId="172A2D7E" w14:textId="731609A7" w:rsidR="00D05B82" w:rsidRPr="00D05B82" w:rsidRDefault="00D17E75" w:rsidP="00D05B82">
            <w:pPr>
              <w:jc w:val="left"/>
            </w:pPr>
            <w:r>
              <w:rPr>
                <w:rFonts w:ascii="Arial" w:hAnsi="Arial" w:cs="Arial"/>
                <w:sz w:val="20"/>
                <w:szCs w:val="20"/>
              </w:rPr>
              <w:t xml:space="preserve">El docente </w:t>
            </w:r>
            <w:r w:rsidR="00B930CA">
              <w:rPr>
                <w:rFonts w:ascii="Arial" w:hAnsi="Arial" w:cs="Arial"/>
                <w:sz w:val="20"/>
                <w:szCs w:val="20"/>
              </w:rPr>
              <w:t>queda registrado en el sistema</w:t>
            </w:r>
          </w:p>
        </w:tc>
      </w:tr>
    </w:tbl>
    <w:p w14:paraId="0F67F7DE" w14:textId="77777777" w:rsidR="008967CC" w:rsidRPr="00D7523E" w:rsidRDefault="008967CC" w:rsidP="0058646E"/>
    <w:sectPr w:rsidR="008967CC" w:rsidRPr="00D7523E" w:rsidSect="004A70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20C3E" w14:textId="77777777" w:rsidR="00C05C39" w:rsidRDefault="00C05C39" w:rsidP="00565750">
      <w:r>
        <w:separator/>
      </w:r>
    </w:p>
  </w:endnote>
  <w:endnote w:type="continuationSeparator" w:id="0">
    <w:p w14:paraId="7DAF1A37" w14:textId="77777777" w:rsidR="00C05C39" w:rsidRDefault="00C05C39" w:rsidP="00565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43C18" w14:textId="77777777" w:rsidR="0069272B" w:rsidRDefault="0069272B" w:rsidP="0056575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2BB7C" w14:textId="77777777" w:rsidR="0069272B" w:rsidRDefault="0069272B" w:rsidP="0056575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40889" w14:textId="77777777" w:rsidR="0069272B" w:rsidRDefault="0069272B" w:rsidP="005657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22EDA6" w14:textId="77777777" w:rsidR="00C05C39" w:rsidRDefault="00C05C39" w:rsidP="00565750">
      <w:r>
        <w:separator/>
      </w:r>
    </w:p>
  </w:footnote>
  <w:footnote w:type="continuationSeparator" w:id="0">
    <w:p w14:paraId="62467E6C" w14:textId="77777777" w:rsidR="00C05C39" w:rsidRDefault="00C05C39" w:rsidP="005657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1C596" w14:textId="77777777" w:rsidR="0069272B" w:rsidRDefault="0069272B" w:rsidP="0056575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1CA16" w14:textId="77777777" w:rsidR="0069272B" w:rsidRDefault="0069272B" w:rsidP="0056575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8C727B" w14:textId="77777777" w:rsidR="0069272B" w:rsidRDefault="0069272B" w:rsidP="005657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40EF5"/>
    <w:multiLevelType w:val="hybridMultilevel"/>
    <w:tmpl w:val="EE666040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77814"/>
    <w:multiLevelType w:val="hybridMultilevel"/>
    <w:tmpl w:val="897E28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7264C"/>
    <w:multiLevelType w:val="hybridMultilevel"/>
    <w:tmpl w:val="412822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F232F"/>
    <w:multiLevelType w:val="hybridMultilevel"/>
    <w:tmpl w:val="1368CB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D40245"/>
    <w:multiLevelType w:val="hybridMultilevel"/>
    <w:tmpl w:val="DBB8DB5E"/>
    <w:lvl w:ilvl="0" w:tplc="52C4A2B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23E"/>
    <w:rsid w:val="0006418E"/>
    <w:rsid w:val="00084A0D"/>
    <w:rsid w:val="00095607"/>
    <w:rsid w:val="001B7C04"/>
    <w:rsid w:val="002527DA"/>
    <w:rsid w:val="002D3445"/>
    <w:rsid w:val="003156B0"/>
    <w:rsid w:val="00317121"/>
    <w:rsid w:val="0046530B"/>
    <w:rsid w:val="004A705B"/>
    <w:rsid w:val="00565750"/>
    <w:rsid w:val="0058646E"/>
    <w:rsid w:val="00657619"/>
    <w:rsid w:val="0069272B"/>
    <w:rsid w:val="00773FB1"/>
    <w:rsid w:val="008967CC"/>
    <w:rsid w:val="008A719D"/>
    <w:rsid w:val="008D5F28"/>
    <w:rsid w:val="00937E81"/>
    <w:rsid w:val="00A221E9"/>
    <w:rsid w:val="00A27034"/>
    <w:rsid w:val="00A60B52"/>
    <w:rsid w:val="00B239C0"/>
    <w:rsid w:val="00B930CA"/>
    <w:rsid w:val="00C05C39"/>
    <w:rsid w:val="00D002BD"/>
    <w:rsid w:val="00D05B82"/>
    <w:rsid w:val="00D17E75"/>
    <w:rsid w:val="00D7523E"/>
    <w:rsid w:val="00DD686C"/>
    <w:rsid w:val="00E63CCA"/>
    <w:rsid w:val="00EE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4CC38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750"/>
    <w:pPr>
      <w:spacing w:after="120" w:line="276" w:lineRule="auto"/>
      <w:jc w:val="both"/>
    </w:pPr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D752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tulo1Car">
    <w:name w:val="Título 1 Car"/>
    <w:basedOn w:val="Fuentedeprrafopredeter"/>
    <w:link w:val="Ttulo1"/>
    <w:uiPriority w:val="9"/>
    <w:rsid w:val="00D752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6575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A70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05B"/>
    <w:rPr>
      <w:rFonts w:ascii="Segoe UI" w:hAnsi="Segoe UI" w:cs="Segoe UI"/>
      <w:sz w:val="18"/>
      <w:szCs w:val="18"/>
      <w:lang w:val="es-CO"/>
    </w:rPr>
  </w:style>
  <w:style w:type="table" w:styleId="Tablaconcuadrcula">
    <w:name w:val="Table Grid"/>
    <w:basedOn w:val="Tablanormal"/>
    <w:uiPriority w:val="39"/>
    <w:rsid w:val="00D05B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olarte\AppData\Roaming\Microsoft\Plantillas\Espaciado%20simp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3883E9D-C0C7-4270-9DC1-43FDEAEA51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Espaciado simple</Template>
  <TotalTime>0</TotalTime>
  <Pages>1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2019-11-09T20:49:00Z</dcterms:created>
  <dcterms:modified xsi:type="dcterms:W3CDTF">2019-11-09T20:54:00Z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